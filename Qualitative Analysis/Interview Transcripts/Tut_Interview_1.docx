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162C" w14:textId="527BD4E2" w:rsidR="00494115" w:rsidRDefault="00494115">
      <w:pPr>
        <w:rPr>
          <w:lang w:val="en-AU"/>
        </w:rPr>
      </w:pPr>
      <w:r>
        <w:rPr>
          <w:lang w:val="en-AU"/>
        </w:rPr>
        <w:t>Example</w:t>
      </w:r>
    </w:p>
    <w:p w14:paraId="45B1D6FB" w14:textId="7A124DD6" w:rsidR="00494115" w:rsidRPr="00494115" w:rsidRDefault="00494115">
      <w:pPr>
        <w:rPr>
          <w:lang w:val="en-AU"/>
        </w:rPr>
      </w:pPr>
      <w:r>
        <w:rPr>
          <w:lang w:val="en-AU"/>
        </w:rPr>
        <w:t>Interview Transcripts</w:t>
      </w:r>
    </w:p>
    <w:sectPr w:rsidR="00494115" w:rsidRPr="0049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15"/>
    <w:rsid w:val="00016F42"/>
    <w:rsid w:val="00052A7F"/>
    <w:rsid w:val="00063403"/>
    <w:rsid w:val="0007639A"/>
    <w:rsid w:val="0007662F"/>
    <w:rsid w:val="000966F8"/>
    <w:rsid w:val="000A0B3B"/>
    <w:rsid w:val="000C0D7A"/>
    <w:rsid w:val="00122336"/>
    <w:rsid w:val="00130C1E"/>
    <w:rsid w:val="00145E8B"/>
    <w:rsid w:val="0016451A"/>
    <w:rsid w:val="00165167"/>
    <w:rsid w:val="001D5DF4"/>
    <w:rsid w:val="001E3214"/>
    <w:rsid w:val="001F5696"/>
    <w:rsid w:val="00207AC4"/>
    <w:rsid w:val="0023080A"/>
    <w:rsid w:val="00231520"/>
    <w:rsid w:val="00234357"/>
    <w:rsid w:val="00281F6C"/>
    <w:rsid w:val="00290507"/>
    <w:rsid w:val="002A5B71"/>
    <w:rsid w:val="002E27FC"/>
    <w:rsid w:val="002F0881"/>
    <w:rsid w:val="00350482"/>
    <w:rsid w:val="00375532"/>
    <w:rsid w:val="003A79FD"/>
    <w:rsid w:val="003D0D3F"/>
    <w:rsid w:val="003F6495"/>
    <w:rsid w:val="003F7CE1"/>
    <w:rsid w:val="0046384B"/>
    <w:rsid w:val="00482ED1"/>
    <w:rsid w:val="00494115"/>
    <w:rsid w:val="004B2F7B"/>
    <w:rsid w:val="004C408D"/>
    <w:rsid w:val="00535935"/>
    <w:rsid w:val="005466B0"/>
    <w:rsid w:val="005A304B"/>
    <w:rsid w:val="005E1BF1"/>
    <w:rsid w:val="006678CD"/>
    <w:rsid w:val="00687552"/>
    <w:rsid w:val="006E3A5E"/>
    <w:rsid w:val="006F7793"/>
    <w:rsid w:val="00792DFF"/>
    <w:rsid w:val="007D6B80"/>
    <w:rsid w:val="007F1FC9"/>
    <w:rsid w:val="007F2182"/>
    <w:rsid w:val="008903E7"/>
    <w:rsid w:val="008B4D4A"/>
    <w:rsid w:val="00903091"/>
    <w:rsid w:val="00941500"/>
    <w:rsid w:val="00941F6E"/>
    <w:rsid w:val="00974DF6"/>
    <w:rsid w:val="00980D6E"/>
    <w:rsid w:val="00986F7C"/>
    <w:rsid w:val="00991850"/>
    <w:rsid w:val="00996398"/>
    <w:rsid w:val="009C7AF4"/>
    <w:rsid w:val="009D53A6"/>
    <w:rsid w:val="00A76773"/>
    <w:rsid w:val="00A77797"/>
    <w:rsid w:val="00A8069A"/>
    <w:rsid w:val="00AA06B8"/>
    <w:rsid w:val="00AA65DE"/>
    <w:rsid w:val="00AB3AA9"/>
    <w:rsid w:val="00AB6391"/>
    <w:rsid w:val="00AC693E"/>
    <w:rsid w:val="00AD7586"/>
    <w:rsid w:val="00B4103B"/>
    <w:rsid w:val="00B70546"/>
    <w:rsid w:val="00C23E41"/>
    <w:rsid w:val="00C47506"/>
    <w:rsid w:val="00C52F9D"/>
    <w:rsid w:val="00C75926"/>
    <w:rsid w:val="00CA196E"/>
    <w:rsid w:val="00CA3C3C"/>
    <w:rsid w:val="00CB54FC"/>
    <w:rsid w:val="00CF2FF5"/>
    <w:rsid w:val="00D01809"/>
    <w:rsid w:val="00D25480"/>
    <w:rsid w:val="00D40DC2"/>
    <w:rsid w:val="00D83427"/>
    <w:rsid w:val="00DC40BB"/>
    <w:rsid w:val="00E552E7"/>
    <w:rsid w:val="00E821E0"/>
    <w:rsid w:val="00EA0738"/>
    <w:rsid w:val="00EE13B7"/>
    <w:rsid w:val="00F54E8D"/>
    <w:rsid w:val="00F93845"/>
    <w:rsid w:val="00FD784F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F4EE"/>
  <w15:chartTrackingRefBased/>
  <w15:docId w15:val="{B33F4ABA-C28C-C74C-861A-9451D8EA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1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5E8B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1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1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1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1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1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1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1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5E8B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941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9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41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41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41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41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41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41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41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1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41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1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41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1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1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41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4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行</dc:creator>
  <cp:keywords/>
  <dc:description/>
  <cp:lastModifiedBy>歌 行</cp:lastModifiedBy>
  <cp:revision>1</cp:revision>
  <dcterms:created xsi:type="dcterms:W3CDTF">2024-09-03T23:17:00Z</dcterms:created>
  <dcterms:modified xsi:type="dcterms:W3CDTF">2024-09-03T23:19:00Z</dcterms:modified>
</cp:coreProperties>
</file>