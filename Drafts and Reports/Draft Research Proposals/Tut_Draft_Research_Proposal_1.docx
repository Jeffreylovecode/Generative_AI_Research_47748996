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330EC" w14:textId="4CE54AF6" w:rsidR="001E3214" w:rsidRDefault="00006920">
      <w:pPr>
        <w:rPr>
          <w:lang w:val="en-AU"/>
        </w:rPr>
      </w:pPr>
      <w:r>
        <w:rPr>
          <w:lang w:val="en-AU"/>
        </w:rPr>
        <w:t>Example</w:t>
      </w:r>
    </w:p>
    <w:p w14:paraId="39A42730" w14:textId="297995EF" w:rsidR="00006920" w:rsidRPr="00006920" w:rsidRDefault="00006920">
      <w:pPr>
        <w:rPr>
          <w:lang w:val="en-AU"/>
        </w:rPr>
      </w:pPr>
      <w:r>
        <w:rPr>
          <w:lang w:val="en-AU"/>
        </w:rPr>
        <w:t>Draft research proposal</w:t>
      </w:r>
    </w:p>
    <w:sectPr w:rsidR="00006920" w:rsidRPr="0000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20"/>
    <w:rsid w:val="00006920"/>
    <w:rsid w:val="00016F42"/>
    <w:rsid w:val="00052A7F"/>
    <w:rsid w:val="00063403"/>
    <w:rsid w:val="0007639A"/>
    <w:rsid w:val="0007662F"/>
    <w:rsid w:val="000966F8"/>
    <w:rsid w:val="000A0B3B"/>
    <w:rsid w:val="000C0D7A"/>
    <w:rsid w:val="00122336"/>
    <w:rsid w:val="00130C1E"/>
    <w:rsid w:val="00145E8B"/>
    <w:rsid w:val="0016451A"/>
    <w:rsid w:val="00165167"/>
    <w:rsid w:val="001D5DF4"/>
    <w:rsid w:val="001E3214"/>
    <w:rsid w:val="001F5696"/>
    <w:rsid w:val="00207AC4"/>
    <w:rsid w:val="0023080A"/>
    <w:rsid w:val="00231520"/>
    <w:rsid w:val="00234357"/>
    <w:rsid w:val="00281F6C"/>
    <w:rsid w:val="00290507"/>
    <w:rsid w:val="002A5B71"/>
    <w:rsid w:val="002E27FC"/>
    <w:rsid w:val="002F0881"/>
    <w:rsid w:val="00350482"/>
    <w:rsid w:val="00375532"/>
    <w:rsid w:val="003A79FD"/>
    <w:rsid w:val="003D0D3F"/>
    <w:rsid w:val="003F6495"/>
    <w:rsid w:val="003F7CE1"/>
    <w:rsid w:val="0046384B"/>
    <w:rsid w:val="00482ED1"/>
    <w:rsid w:val="004B2F7B"/>
    <w:rsid w:val="004C408D"/>
    <w:rsid w:val="00535935"/>
    <w:rsid w:val="005466B0"/>
    <w:rsid w:val="005A304B"/>
    <w:rsid w:val="005E1BF1"/>
    <w:rsid w:val="006678CD"/>
    <w:rsid w:val="00687552"/>
    <w:rsid w:val="006E3A5E"/>
    <w:rsid w:val="006F7793"/>
    <w:rsid w:val="00792DFF"/>
    <w:rsid w:val="007D6B80"/>
    <w:rsid w:val="007F1FC9"/>
    <w:rsid w:val="007F2182"/>
    <w:rsid w:val="008903E7"/>
    <w:rsid w:val="008B4D4A"/>
    <w:rsid w:val="00903091"/>
    <w:rsid w:val="00941500"/>
    <w:rsid w:val="00941F6E"/>
    <w:rsid w:val="00974DF6"/>
    <w:rsid w:val="00980D6E"/>
    <w:rsid w:val="00986F7C"/>
    <w:rsid w:val="00991850"/>
    <w:rsid w:val="00996398"/>
    <w:rsid w:val="009C7AF4"/>
    <w:rsid w:val="009D53A6"/>
    <w:rsid w:val="00A76773"/>
    <w:rsid w:val="00A77797"/>
    <w:rsid w:val="00A8069A"/>
    <w:rsid w:val="00AA06B8"/>
    <w:rsid w:val="00AA65DE"/>
    <w:rsid w:val="00AB3AA9"/>
    <w:rsid w:val="00AB6391"/>
    <w:rsid w:val="00AC693E"/>
    <w:rsid w:val="00AD7586"/>
    <w:rsid w:val="00B4103B"/>
    <w:rsid w:val="00B70546"/>
    <w:rsid w:val="00C23E41"/>
    <w:rsid w:val="00C47506"/>
    <w:rsid w:val="00C52F9D"/>
    <w:rsid w:val="00C75926"/>
    <w:rsid w:val="00CA196E"/>
    <w:rsid w:val="00CA3C3C"/>
    <w:rsid w:val="00CB54FC"/>
    <w:rsid w:val="00CF2FF5"/>
    <w:rsid w:val="00D01809"/>
    <w:rsid w:val="00D25480"/>
    <w:rsid w:val="00D40DC2"/>
    <w:rsid w:val="00D83427"/>
    <w:rsid w:val="00DC40BB"/>
    <w:rsid w:val="00E552E7"/>
    <w:rsid w:val="00E821E0"/>
    <w:rsid w:val="00EA0738"/>
    <w:rsid w:val="00EE13B7"/>
    <w:rsid w:val="00F54E8D"/>
    <w:rsid w:val="00F93845"/>
    <w:rsid w:val="00FD784F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BFD5"/>
  <w15:chartTrackingRefBased/>
  <w15:docId w15:val="{85275B5B-CFBB-044B-B810-0DDFE6EF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9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5E8B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9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9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9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92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92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92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92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5E8B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69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00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69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9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69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9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9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9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9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9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9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9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9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9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9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9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行</dc:creator>
  <cp:keywords/>
  <dc:description/>
  <cp:lastModifiedBy>歌 行</cp:lastModifiedBy>
  <cp:revision>1</cp:revision>
  <dcterms:created xsi:type="dcterms:W3CDTF">2024-09-03T23:21:00Z</dcterms:created>
  <dcterms:modified xsi:type="dcterms:W3CDTF">2024-09-03T23:22:00Z</dcterms:modified>
</cp:coreProperties>
</file>